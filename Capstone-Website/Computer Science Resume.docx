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43" w:rsidRPr="000554D8" w:rsidRDefault="00D00843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36"/>
          <w:szCs w:val="36"/>
          <w:lang w:val="es-ES"/>
        </w:rPr>
      </w:pPr>
      <w:r>
        <w:rPr>
          <w:rFonts w:ascii="Cambria" w:hAnsi="Cambria"/>
          <w:b/>
          <w:sz w:val="36"/>
          <w:szCs w:val="36"/>
          <w:lang w:val="es-ES"/>
        </w:rPr>
        <w:t>Burt L. Frank</w:t>
      </w:r>
    </w:p>
    <w:p w:rsidR="00D00843" w:rsidRPr="000554D8" w:rsidRDefault="00D00843">
      <w:pPr>
        <w:tabs>
          <w:tab w:val="right" w:pos="10080"/>
        </w:tabs>
        <w:spacing w:after="0" w:line="240" w:lineRule="auto"/>
        <w:contextualSpacing/>
        <w:rPr>
          <w:rFonts w:ascii="Cambria" w:hAnsi="Cambria"/>
          <w:lang w:val="es-ES"/>
        </w:rPr>
      </w:pPr>
      <w:r w:rsidRPr="000554D8">
        <w:rPr>
          <w:rFonts w:ascii="Cambria" w:hAnsi="Cambria"/>
          <w:color w:val="000000"/>
          <w:lang w:val="es-ES"/>
        </w:rPr>
        <w:tab/>
      </w:r>
      <w:r>
        <w:rPr>
          <w:rFonts w:ascii="Cambria" w:hAnsi="Cambria"/>
          <w:color w:val="000000"/>
          <w:lang w:val="es-ES"/>
        </w:rPr>
        <w:t>555-555-5555</w:t>
      </w:r>
      <w:r w:rsidRPr="000554D8">
        <w:rPr>
          <w:rFonts w:ascii="Cambria" w:hAnsi="Cambria"/>
          <w:color w:val="000000"/>
          <w:lang w:val="es-ES"/>
        </w:rPr>
        <w:t xml:space="preserve"> • </w:t>
      </w:r>
      <w:r>
        <w:rPr>
          <w:rFonts w:ascii="Cambria" w:hAnsi="Cambria"/>
          <w:lang w:val="es-ES"/>
        </w:rPr>
        <w:t>bfrank@email.com</w:t>
      </w:r>
      <w:r w:rsidRPr="000554D8">
        <w:rPr>
          <w:rFonts w:ascii="Cambria" w:hAnsi="Cambria"/>
          <w:lang w:val="es-ES"/>
        </w:rPr>
        <w:t xml:space="preserve"> </w:t>
      </w:r>
    </w:p>
    <w:p w:rsidR="00D00843" w:rsidRDefault="00D00843">
      <w:pPr>
        <w:spacing w:after="0" w:line="240" w:lineRule="auto"/>
        <w:contextualSpacing/>
        <w:rPr>
          <w:rFonts w:ascii="Cambria" w:hAnsi="Cambria"/>
          <w:b/>
          <w:lang w:val="es-ES"/>
        </w:rPr>
      </w:pPr>
    </w:p>
    <w:p w:rsidR="00D00843" w:rsidRPr="000554D8" w:rsidRDefault="00D00843">
      <w:pPr>
        <w:spacing w:after="0" w:line="240" w:lineRule="auto"/>
        <w:contextualSpacing/>
        <w:rPr>
          <w:rFonts w:ascii="Cambria" w:hAnsi="Cambria"/>
          <w:b/>
          <w:lang w:val="es-ES"/>
        </w:rPr>
      </w:pPr>
    </w:p>
    <w:p w:rsidR="00D00843" w:rsidRDefault="00D00843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D00843" w:rsidRDefault="00D00843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ab/>
        <w:t xml:space="preserve">University of Missouri Columbia 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 xml:space="preserve">Computer Science GPA: </w:t>
      </w:r>
      <w:r>
        <w:rPr>
          <w:rFonts w:ascii="Cambria" w:hAnsi="Cambria"/>
          <w:lang/>
        </w:rPr>
        <w:t>3.4</w:t>
      </w:r>
    </w:p>
    <w:p w:rsidR="00D00843" w:rsidRDefault="00D00843" w:rsidP="005677E2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i/>
        </w:rPr>
        <w:t>BA, Computer Science</w:t>
      </w:r>
      <w:r>
        <w:rPr>
          <w:rFonts w:ascii="Cambria" w:hAnsi="Cambria"/>
        </w:rPr>
        <w:tab/>
        <w:t>December 2018</w:t>
      </w:r>
    </w:p>
    <w:p w:rsidR="00D00843" w:rsidRDefault="00D00843">
      <w:pPr>
        <w:spacing w:after="0" w:line="240" w:lineRule="auto"/>
        <w:contextualSpacing/>
        <w:rPr>
          <w:rFonts w:ascii="Cambria" w:hAnsi="Cambria"/>
          <w:sz w:val="14"/>
        </w:rPr>
      </w:pPr>
    </w:p>
    <w:p w:rsidR="00D00843" w:rsidRDefault="00D00843">
      <w:pPr>
        <w:spacing w:after="0" w:line="240" w:lineRule="auto"/>
        <w:contextualSpacing/>
        <w:rPr>
          <w:rFonts w:ascii="Cambria" w:hAnsi="Cambria"/>
          <w:sz w:val="14"/>
        </w:rPr>
      </w:pPr>
    </w:p>
    <w:p w:rsidR="00D00843" w:rsidRDefault="00D00843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Experience</w:t>
      </w:r>
      <w:r>
        <w:rPr>
          <w:rFonts w:ascii="Cambria" w:hAnsi="Cambria"/>
          <w:b/>
        </w:rPr>
        <w:tab/>
      </w:r>
    </w:p>
    <w:p w:rsidR="00D00843" w:rsidRPr="005677E2" w:rsidRDefault="00D00843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  <w:b/>
        </w:rPr>
        <w:t>Software Developer Intern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June 2014 - Present</w:t>
      </w:r>
    </w:p>
    <w:p w:rsidR="00D00843" w:rsidRDefault="00D00843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  <w:i/>
        </w:rPr>
        <w:t>DST Systems Inc.</w:t>
      </w:r>
      <w:r>
        <w:rPr>
          <w:rFonts w:ascii="Cambria" w:hAnsi="Cambria"/>
          <w:i/>
        </w:rPr>
        <w:tab/>
      </w:r>
      <w:r>
        <w:rPr>
          <w:rFonts w:ascii="Cambria" w:hAnsi="Cambria"/>
        </w:rPr>
        <w:t>Jefferson City and Kansas City, Missouri</w:t>
      </w:r>
    </w:p>
    <w:p w:rsidR="00D00843" w:rsidRDefault="00D00843" w:rsidP="002B0F59">
      <w:pPr>
        <w:pStyle w:val="ListParagraph"/>
        <w:numPr>
          <w:ilvl w:val="0"/>
          <w:numId w:val="9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Daily collaboration and paired programming with a software architect </w:t>
      </w:r>
    </w:p>
    <w:p w:rsidR="00D00843" w:rsidRDefault="00D00843" w:rsidP="002B0F59">
      <w:pPr>
        <w:pStyle w:val="ListParagraph"/>
        <w:numPr>
          <w:ilvl w:val="0"/>
          <w:numId w:val="9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Continuous Integration</w:t>
      </w:r>
    </w:p>
    <w:p w:rsidR="00D00843" w:rsidRDefault="00D00843" w:rsidP="002B0F59">
      <w:pPr>
        <w:numPr>
          <w:ilvl w:val="2"/>
          <w:numId w:val="9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-U</w:t>
      </w:r>
      <w:r w:rsidRPr="00EA4AF6">
        <w:rPr>
          <w:rFonts w:ascii="Cambria" w:hAnsi="Cambria"/>
        </w:rPr>
        <w:t>nit t</w:t>
      </w:r>
      <w:r>
        <w:rPr>
          <w:rFonts w:ascii="Cambria" w:hAnsi="Cambria"/>
        </w:rPr>
        <w:t xml:space="preserve">esting: </w:t>
      </w:r>
      <w:r w:rsidRPr="00EA4AF6">
        <w:rPr>
          <w:rFonts w:ascii="Cambria" w:hAnsi="Cambria"/>
        </w:rPr>
        <w:t>Jasmine</w:t>
      </w:r>
      <w:r>
        <w:rPr>
          <w:rFonts w:ascii="Cambria" w:hAnsi="Cambria"/>
        </w:rPr>
        <w:t xml:space="preserve"> (JavaScript) </w:t>
      </w:r>
      <w:r w:rsidRPr="00EA4AF6">
        <w:rPr>
          <w:rFonts w:ascii="Cambria" w:hAnsi="Cambria"/>
        </w:rPr>
        <w:t xml:space="preserve"> and J</w:t>
      </w:r>
      <w:r>
        <w:rPr>
          <w:rFonts w:ascii="Cambria" w:hAnsi="Cambria"/>
        </w:rPr>
        <w:t>Unit (Java)</w:t>
      </w:r>
    </w:p>
    <w:p w:rsidR="00D00843" w:rsidRPr="00EA4AF6" w:rsidRDefault="00D00843" w:rsidP="002B0F59">
      <w:pPr>
        <w:numPr>
          <w:ilvl w:val="2"/>
          <w:numId w:val="9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-Code refactoring: ExtJS framework by Sencha</w:t>
      </w:r>
    </w:p>
    <w:p w:rsidR="00D00843" w:rsidRPr="00EA4AF6" w:rsidRDefault="00D00843" w:rsidP="002B0F59">
      <w:pPr>
        <w:pStyle w:val="ListParagraph"/>
        <w:numPr>
          <w:ilvl w:val="0"/>
          <w:numId w:val="9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AngularJS Developer</w:t>
      </w:r>
    </w:p>
    <w:p w:rsidR="00D00843" w:rsidRPr="00EA4AF6" w:rsidRDefault="00D00843" w:rsidP="002B0F59">
      <w:pPr>
        <w:pStyle w:val="ListParagraph"/>
        <w:numPr>
          <w:ilvl w:val="0"/>
          <w:numId w:val="9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Agile Development – Scrum and Kanban</w:t>
      </w:r>
    </w:p>
    <w:p w:rsidR="00D00843" w:rsidRPr="00FF1609" w:rsidRDefault="00D00843" w:rsidP="00FF1609">
      <w:p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</w:p>
    <w:p w:rsidR="00D00843" w:rsidRDefault="00D00843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Senior Capstone Design II</w:t>
      </w:r>
    </w:p>
    <w:p w:rsidR="00D00843" w:rsidRDefault="00D00843" w:rsidP="00F372B6">
      <w:p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>Designing a Career Building Web Application for the MU CS-IT Department:</w:t>
      </w:r>
    </w:p>
    <w:p w:rsidR="00D00843" w:rsidRDefault="00D00843" w:rsidP="002B0F59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Implemented with WordPress and a MySQL database</w:t>
      </w:r>
    </w:p>
    <w:p w:rsidR="00D00843" w:rsidRPr="0069395C" w:rsidRDefault="00D00843" w:rsidP="002B0F59">
      <w:pPr>
        <w:numPr>
          <w:ilvl w:val="1"/>
          <w:numId w:val="10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-Currently hosted on the University’s Linux server</w:t>
      </w:r>
    </w:p>
    <w:p w:rsidR="00D00843" w:rsidRDefault="00D00843" w:rsidP="002B0F59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Allows for direct communication between employers, students and professors</w:t>
      </w:r>
    </w:p>
    <w:p w:rsidR="00D00843" w:rsidRDefault="00D00843" w:rsidP="002B0F59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Professional and student job postings and opportunities</w:t>
      </w:r>
    </w:p>
    <w:p w:rsidR="00D00843" w:rsidRDefault="00D00843" w:rsidP="002B0F59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Example resumes and course paths for CS-IT students based on specialties</w:t>
      </w:r>
    </w:p>
    <w:p w:rsidR="00D00843" w:rsidRDefault="00D00843" w:rsidP="002B0F59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Forums for student to student and student to professor discussion</w:t>
      </w:r>
    </w:p>
    <w:p w:rsidR="00D00843" w:rsidRDefault="00D00843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  <w:b/>
        </w:rPr>
      </w:pPr>
    </w:p>
    <w:p w:rsidR="00D00843" w:rsidRPr="00A528DC" w:rsidRDefault="00D00843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  <w:b/>
        </w:rPr>
        <w:t>Object-Oriented Programming – Java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Spring 2014</w:t>
      </w:r>
    </w:p>
    <w:p w:rsidR="00D00843" w:rsidRPr="00FD535C" w:rsidRDefault="00D00843" w:rsidP="002B0F59">
      <w:pPr>
        <w:pStyle w:val="ListParagraph"/>
        <w:numPr>
          <w:ilvl w:val="0"/>
          <w:numId w:val="11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EDEBD5"/>
        </w:rPr>
        <w:t>A</w:t>
      </w:r>
      <w:r w:rsidRPr="00FD535C">
        <w:rPr>
          <w:rFonts w:ascii="Helvetica" w:hAnsi="Helvetica" w:cs="Helvetica"/>
          <w:color w:val="222222"/>
          <w:sz w:val="23"/>
          <w:szCs w:val="23"/>
          <w:shd w:val="clear" w:color="auto" w:fill="EDEBD5"/>
        </w:rPr>
        <w:t>bstraction, polymorphism, encapsulation, inheritance, interfaces, abstract classes, files, streams, and objec</w:t>
      </w:r>
      <w:r>
        <w:rPr>
          <w:rFonts w:ascii="Helvetica" w:hAnsi="Helvetica" w:cs="Helvetica"/>
          <w:color w:val="222222"/>
          <w:sz w:val="23"/>
          <w:szCs w:val="23"/>
          <w:shd w:val="clear" w:color="auto" w:fill="EDEBD5"/>
        </w:rPr>
        <w:t>t serialization</w:t>
      </w:r>
    </w:p>
    <w:p w:rsidR="00D00843" w:rsidRPr="00EA4AF6" w:rsidRDefault="00D00843" w:rsidP="002B0F59">
      <w:pPr>
        <w:pStyle w:val="ListParagraph"/>
        <w:numPr>
          <w:ilvl w:val="0"/>
          <w:numId w:val="11"/>
        </w:numPr>
        <w:tabs>
          <w:tab w:val="left" w:pos="360"/>
          <w:tab w:val="right" w:pos="10080"/>
        </w:tabs>
        <w:spacing w:after="0" w:line="240" w:lineRule="auto"/>
        <w:rPr>
          <w:rFonts w:ascii="Cambria" w:hAnsi="Cambria"/>
        </w:rPr>
      </w:pPr>
      <w:r w:rsidRPr="00FD535C">
        <w:rPr>
          <w:rFonts w:ascii="Helvetica" w:hAnsi="Helvetica" w:cs="Helvetica"/>
          <w:color w:val="222222"/>
          <w:sz w:val="23"/>
          <w:szCs w:val="23"/>
          <w:shd w:val="clear" w:color="auto" w:fill="EDEBD5"/>
        </w:rPr>
        <w:t>GUI and event-dr</w:t>
      </w:r>
      <w:r>
        <w:rPr>
          <w:rFonts w:ascii="Helvetica" w:hAnsi="Helvetica" w:cs="Helvetica"/>
          <w:color w:val="222222"/>
          <w:sz w:val="23"/>
          <w:szCs w:val="23"/>
          <w:shd w:val="clear" w:color="auto" w:fill="EDEBD5"/>
        </w:rPr>
        <w:t>iven programming</w:t>
      </w:r>
    </w:p>
    <w:p w:rsidR="00D00843" w:rsidRDefault="00D00843" w:rsidP="006B5DC1">
      <w:pPr>
        <w:tabs>
          <w:tab w:val="left" w:pos="360"/>
          <w:tab w:val="right" w:pos="10080"/>
        </w:tabs>
        <w:spacing w:after="0" w:line="240" w:lineRule="auto"/>
        <w:rPr>
          <w:rFonts w:ascii="Cambria" w:hAnsi="Cambria"/>
          <w:sz w:val="14"/>
        </w:rPr>
      </w:pPr>
      <w:r>
        <w:rPr>
          <w:rFonts w:ascii="Cambria" w:hAnsi="Cambria"/>
        </w:rPr>
        <w:tab/>
      </w:r>
    </w:p>
    <w:p w:rsidR="00D00843" w:rsidRDefault="00D00843">
      <w:pPr>
        <w:spacing w:after="0" w:line="240" w:lineRule="auto"/>
        <w:ind w:left="360"/>
        <w:contextualSpacing/>
        <w:rPr>
          <w:rFonts w:ascii="Cambria" w:hAnsi="Cambria"/>
          <w:sz w:val="14"/>
        </w:rPr>
      </w:pPr>
    </w:p>
    <w:p w:rsidR="00D00843" w:rsidRDefault="00D00843">
      <w:pPr>
        <w:pBdr>
          <w:bottom w:val="single" w:sz="4" w:space="2" w:color="auto"/>
        </w:pBd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Skills</w:t>
      </w:r>
      <w:r>
        <w:rPr>
          <w:rFonts w:ascii="Cambria" w:hAnsi="Cambria"/>
          <w:b/>
        </w:rPr>
        <w:tab/>
      </w: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Computer: </w:t>
      </w:r>
      <w:r>
        <w:rPr>
          <w:rFonts w:ascii="Cambria" w:hAnsi="Cambria"/>
          <w:b/>
        </w:rPr>
        <w:tab/>
      </w: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  <w:r>
        <w:rPr>
          <w:rFonts w:ascii="Cambria" w:hAnsi="Cambria"/>
        </w:rPr>
        <w:t>Expertise:</w:t>
      </w: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  <w:r>
        <w:rPr>
          <w:rFonts w:ascii="Cambria" w:hAnsi="Cambria"/>
        </w:rPr>
        <w:tab/>
        <w:t>JavaScript, HTML5, CSS, Java, Unix, PHP. Web design and unit testing</w:t>
      </w:r>
    </w:p>
    <w:p w:rsidR="00D00843" w:rsidRPr="009F64EF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  <w:r>
        <w:rPr>
          <w:rFonts w:ascii="Cambria" w:hAnsi="Cambria"/>
        </w:rPr>
        <w:t>Knowlegable:</w:t>
      </w:r>
      <w:bookmarkStart w:id="0" w:name="_GoBack"/>
      <w:bookmarkEnd w:id="0"/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  <w:r>
        <w:rPr>
          <w:rFonts w:ascii="Cambria" w:hAnsi="Cambria"/>
        </w:rPr>
        <w:tab/>
        <w:t xml:space="preserve">C, C++, PostgreSQL. POSTMAN (Google Chrome), Content Management Systems  </w:t>
      </w: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  <w:b/>
        </w:rPr>
      </w:pP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  <w:r>
        <w:rPr>
          <w:rFonts w:ascii="Cambria" w:hAnsi="Cambria"/>
          <w:b/>
        </w:rPr>
        <w:t>Business: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>Retail Sales, Customer Service</w:t>
      </w: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  <w:b/>
        </w:rPr>
      </w:pP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  <w:r>
        <w:rPr>
          <w:rFonts w:ascii="Cambria" w:hAnsi="Cambria"/>
          <w:b/>
        </w:rPr>
        <w:t>Social Media Skills:</w:t>
      </w:r>
      <w:r>
        <w:rPr>
          <w:rFonts w:ascii="Cambria" w:hAnsi="Cambria"/>
        </w:rPr>
        <w:tab/>
        <w:t>Facebook, Twitter, LinkedIn, Instagram</w:t>
      </w:r>
    </w:p>
    <w:p w:rsidR="00D00843" w:rsidRDefault="00D00843" w:rsidP="00745666">
      <w:pPr>
        <w:tabs>
          <w:tab w:val="left" w:pos="360"/>
          <w:tab w:val="left" w:pos="1800"/>
        </w:tabs>
        <w:spacing w:after="0" w:line="240" w:lineRule="auto"/>
        <w:contextualSpacing/>
        <w:rPr>
          <w:rFonts w:ascii="Cambria" w:hAnsi="Cambria"/>
        </w:rPr>
      </w:pP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</w:p>
    <w:p w:rsidR="00D00843" w:rsidRDefault="00D00843" w:rsidP="000554D8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Leadership and Service</w:t>
      </w:r>
      <w:r>
        <w:rPr>
          <w:rFonts w:ascii="Cambria" w:hAnsi="Cambria"/>
          <w:b/>
        </w:rPr>
        <w:tab/>
      </w:r>
    </w:p>
    <w:p w:rsidR="00D00843" w:rsidRDefault="00D00843" w:rsidP="000554D8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  <w:b/>
        </w:rPr>
        <w:t>Rainbow House of Columbia,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Volunteer 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October 2012 – Present</w:t>
      </w:r>
    </w:p>
    <w:p w:rsidR="00D00843" w:rsidRDefault="00D00843" w:rsidP="000554D8">
      <w:pPr>
        <w:spacing w:after="0" w:line="240" w:lineRule="auto"/>
        <w:ind w:left="360"/>
        <w:contextualSpacing/>
        <w:rPr>
          <w:rFonts w:ascii="Cambria" w:hAnsi="Cambria"/>
          <w:sz w:val="14"/>
        </w:rPr>
      </w:pPr>
    </w:p>
    <w:p w:rsidR="00D00843" w:rsidRDefault="00D00843" w:rsidP="000554D8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  <w:b/>
        </w:rPr>
        <w:t>MU Recreational Sports (Soccer- Two Teams),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Captain 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Fall 2010 – Present</w:t>
      </w:r>
    </w:p>
    <w:p w:rsidR="00D00843" w:rsidRDefault="00D00843" w:rsidP="000554D8">
      <w:pPr>
        <w:spacing w:after="0" w:line="240" w:lineRule="auto"/>
        <w:ind w:left="360"/>
        <w:contextualSpacing/>
        <w:rPr>
          <w:rFonts w:ascii="Cambria" w:hAnsi="Cambria"/>
          <w:sz w:val="14"/>
        </w:rPr>
      </w:pPr>
    </w:p>
    <w:p w:rsidR="00D00843" w:rsidRDefault="00D00843" w:rsidP="000554D8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  <w:b/>
        </w:rPr>
        <w:t>St. Thomas Moore Newman Center,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Volunteer 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September 2010 – December 2013</w:t>
      </w:r>
    </w:p>
    <w:p w:rsidR="00D00843" w:rsidRDefault="00D00843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="Cambria" w:hAnsi="Cambria"/>
        </w:rPr>
      </w:pPr>
    </w:p>
    <w:sectPr w:rsidR="00D00843" w:rsidSect="00B500A9"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07C"/>
    <w:multiLevelType w:val="hybridMultilevel"/>
    <w:tmpl w:val="8E084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30635"/>
    <w:multiLevelType w:val="hybridMultilevel"/>
    <w:tmpl w:val="A48C2F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A17E1"/>
    <w:multiLevelType w:val="hybridMultilevel"/>
    <w:tmpl w:val="6FDA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20665C"/>
    <w:multiLevelType w:val="hybridMultilevel"/>
    <w:tmpl w:val="30524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F651F"/>
    <w:multiLevelType w:val="hybridMultilevel"/>
    <w:tmpl w:val="44AAB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E1DEB"/>
    <w:multiLevelType w:val="hybridMultilevel"/>
    <w:tmpl w:val="D748A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F74D14"/>
    <w:multiLevelType w:val="hybridMultilevel"/>
    <w:tmpl w:val="98D6EB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9E174F7"/>
    <w:multiLevelType w:val="hybridMultilevel"/>
    <w:tmpl w:val="CC66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F1E89"/>
    <w:multiLevelType w:val="hybridMultilevel"/>
    <w:tmpl w:val="63A2AA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841D99"/>
    <w:multiLevelType w:val="hybridMultilevel"/>
    <w:tmpl w:val="3F32B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4B32"/>
    <w:rsid w:val="00010694"/>
    <w:rsid w:val="000554D8"/>
    <w:rsid w:val="000669DA"/>
    <w:rsid w:val="00097292"/>
    <w:rsid w:val="000E6E94"/>
    <w:rsid w:val="000F2892"/>
    <w:rsid w:val="00234A75"/>
    <w:rsid w:val="002B0F59"/>
    <w:rsid w:val="002F15A6"/>
    <w:rsid w:val="002F2C0C"/>
    <w:rsid w:val="00305305"/>
    <w:rsid w:val="0038625C"/>
    <w:rsid w:val="003C4599"/>
    <w:rsid w:val="003F02E1"/>
    <w:rsid w:val="004C5F59"/>
    <w:rsid w:val="00542CF7"/>
    <w:rsid w:val="005677E2"/>
    <w:rsid w:val="00667D64"/>
    <w:rsid w:val="0069395C"/>
    <w:rsid w:val="006B5DC1"/>
    <w:rsid w:val="006B75F5"/>
    <w:rsid w:val="006F1A59"/>
    <w:rsid w:val="00707D6F"/>
    <w:rsid w:val="00745666"/>
    <w:rsid w:val="00754F9B"/>
    <w:rsid w:val="00786A1D"/>
    <w:rsid w:val="007F0C58"/>
    <w:rsid w:val="008304B2"/>
    <w:rsid w:val="00865AAB"/>
    <w:rsid w:val="00994619"/>
    <w:rsid w:val="009F64EF"/>
    <w:rsid w:val="00A528DC"/>
    <w:rsid w:val="00A642D0"/>
    <w:rsid w:val="00AB1DA3"/>
    <w:rsid w:val="00AB4D19"/>
    <w:rsid w:val="00AC3E9D"/>
    <w:rsid w:val="00B31385"/>
    <w:rsid w:val="00B500A9"/>
    <w:rsid w:val="00B65470"/>
    <w:rsid w:val="00B80C05"/>
    <w:rsid w:val="00B81248"/>
    <w:rsid w:val="00C46C6B"/>
    <w:rsid w:val="00C94509"/>
    <w:rsid w:val="00CF1F10"/>
    <w:rsid w:val="00D00843"/>
    <w:rsid w:val="00D13E52"/>
    <w:rsid w:val="00D36043"/>
    <w:rsid w:val="00D54B32"/>
    <w:rsid w:val="00D65558"/>
    <w:rsid w:val="00D71AD9"/>
    <w:rsid w:val="00DA6CBA"/>
    <w:rsid w:val="00E072E1"/>
    <w:rsid w:val="00E7608E"/>
    <w:rsid w:val="00EA4AF6"/>
    <w:rsid w:val="00EE568B"/>
    <w:rsid w:val="00F372B6"/>
    <w:rsid w:val="00F93037"/>
    <w:rsid w:val="00FA0FE3"/>
    <w:rsid w:val="00FB1785"/>
    <w:rsid w:val="00FC0694"/>
    <w:rsid w:val="00FD535C"/>
    <w:rsid w:val="00FF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A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500A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50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5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258</Words>
  <Characters>1477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Burt L</dc:title>
  <dc:subject/>
  <dc:creator>Taylor Faught</dc:creator>
  <cp:keywords/>
  <dc:description/>
  <cp:lastModifiedBy>mikerack2@yahoo.com</cp:lastModifiedBy>
  <cp:revision>2</cp:revision>
  <cp:lastPrinted>2011-03-24T17:15:00Z</cp:lastPrinted>
  <dcterms:created xsi:type="dcterms:W3CDTF">2014-11-05T04:41:00Z</dcterms:created>
  <dcterms:modified xsi:type="dcterms:W3CDTF">2014-11-05T04:41:00Z</dcterms:modified>
</cp:coreProperties>
</file>